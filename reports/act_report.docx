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72"/>
          <w:szCs w:val="52"/>
          <w14:ligatures w14:val="standardContextual"/>
          <w14:cntxtAlts/>
        </w:rPr>
      </w:sdtEndPr>
      <w:sdtContent>
        <w:p w14:paraId="0053B642" w14:textId="236EE15B" w:rsidR="00172D10" w:rsidRDefault="005151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E8D87E8" wp14:editId="3DFE5076">
                    <wp:simplePos x="0" y="0"/>
                    <wp:positionH relativeFrom="column">
                      <wp:posOffset>642620</wp:posOffset>
                    </wp:positionH>
                    <wp:positionV relativeFrom="paragraph">
                      <wp:posOffset>-485458</wp:posOffset>
                    </wp:positionV>
                    <wp:extent cx="4886325" cy="2657475"/>
                    <wp:effectExtent l="0" t="0" r="9525" b="952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886325" cy="2657475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8F99307" id="Rectangle 3" o:spid="_x0000_s1026" style="position:absolute;margin-left:50.6pt;margin-top:-38.25pt;width:384.75pt;height:20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" stroked="f" strokeweight="2.25pt">
                    <v:fill r:id="rId8" o:title="" recolor="t" rotate="t" type="frame"/>
                  </v:rect>
                </w:pict>
              </mc:Fallback>
            </mc:AlternateContent>
          </w:r>
        </w:p>
        <w:tbl>
          <w:tblPr>
            <w:tblStyle w:val="PlainTab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261711D7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2683B72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2E055ED7" wp14:editId="1F143480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0E48C0E" id="Rectangle 18" o:spid="_x0000_s1026" alt="Title: Li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PZmwIAAJI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</w:rPr>
                  <mc:AlternateContent>
                    <mc:Choice Requires="wps">
                      <w:drawing>
                        <wp:inline distT="0" distB="0" distL="0" distR="0" wp14:anchorId="652ED688" wp14:editId="50E91CE9">
                          <wp:extent cx="6697389" cy="771855"/>
                          <wp:effectExtent l="0" t="0" r="0" b="9525"/>
                          <wp:docPr id="24" name="Text Box 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E07514F" w14:textId="60175B20" w:rsidR="002A2E02" w:rsidRPr="008A25CD" w:rsidRDefault="00DD3D21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Act</w:t>
                                      </w:r>
                                      <w:r w:rsidR="0070510D"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 xml:space="preserve"> Report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52ED688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" filled="f" stroked="f">
                          <v:textbox>
                            <w:txbxContent>
                              <w:p w14:paraId="7E07514F" w14:textId="60175B20" w:rsidR="002A2E02" w:rsidRPr="008A25CD" w:rsidRDefault="00DD3D21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Act</w:t>
                                </w:r>
                                <w:r w:rsidR="0070510D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 xml:space="preserve"> Report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259FE2E6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5E143AD2" w14:textId="79BF6E78" w:rsid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  <w:p w14:paraId="492182B3" w14:textId="2516704E" w:rsidR="005D120C" w:rsidRPr="005D120C" w:rsidRDefault="005151E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</w:rPr>
                  <mc:AlternateContent>
                    <mc:Choice Requires="wps">
                      <w:drawing>
                        <wp:inline distT="0" distB="0" distL="0" distR="0" wp14:anchorId="68DF2E8F" wp14:editId="550A1610">
                          <wp:extent cx="3515096" cy="818968"/>
                          <wp:effectExtent l="0" t="0" r="0" b="635"/>
                          <wp:docPr id="25" name="Text Box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1F6FF2" w14:textId="67825896" w:rsidR="005151E2" w:rsidRPr="005151E2" w:rsidRDefault="005151E2" w:rsidP="005151E2">
                                      <w:pPr>
                                        <w:pStyle w:val="Subtitle"/>
                                        <w:jc w:val="center"/>
                                      </w:pPr>
                                      <w:r>
                                        <w:t xml:space="preserve"> Yousef Majeed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68DF2E8F" id="Text Box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" filled="f" stroked="f">
                          <v:textbox>
                            <w:txbxContent>
                              <w:p w14:paraId="641F6FF2" w14:textId="67825896" w:rsidR="005151E2" w:rsidRPr="005151E2" w:rsidRDefault="005151E2" w:rsidP="005151E2">
                                <w:pPr>
                                  <w:pStyle w:val="Subtitle"/>
                                  <w:jc w:val="center"/>
                                </w:pPr>
                                <w:r>
                                  <w:t xml:space="preserve"> Yousef Majeed 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2EE0CAFA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01D04B2E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</w:rPr>
                  <mc:AlternateContent>
                    <mc:Choice Requires="wps">
                      <w:drawing>
                        <wp:inline distT="0" distB="0" distL="0" distR="0" wp14:anchorId="72457258" wp14:editId="6D4097C5">
                          <wp:extent cx="6495393" cy="676894"/>
                          <wp:effectExtent l="0" t="0" r="0" b="9525"/>
                          <wp:docPr id="26" name="Text Box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D870329" w14:textId="21598DCA" w:rsidR="005D120C" w:rsidRPr="005D120C" w:rsidRDefault="005151E2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This report</w:t>
                                      </w:r>
                                      <w:r w:rsidR="00DE1587">
                                        <w:rPr>
                                          <w:color w:val="FFFFFF" w:themeColor="background1"/>
                                        </w:rPr>
                                        <w:t xml:space="preserve"> i</w:t>
                                      </w:r>
                                      <w:r w:rsidR="0021150E">
                                        <w:rPr>
                                          <w:color w:val="FFFFFF" w:themeColor="background1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for the</w:t>
                                      </w:r>
                                      <w:r w:rsidR="0070510D">
                                        <w:rPr>
                                          <w:color w:val="FFFFFF" w:themeColor="background1"/>
                                        </w:rPr>
                                        <w:t xml:space="preserve"> wrangling data project</w:t>
                                      </w:r>
                                      <w:r w:rsidR="00FC5E46">
                                        <w:rPr>
                                          <w:color w:val="FFFFFF" w:themeColor="background1"/>
                                        </w:rPr>
                                        <w:t xml:space="preserve"> (fourth project)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in the Data Analyst Nanodegree Program </w:t>
                                      </w:r>
                                      <w:r w:rsidR="0070510D">
                                        <w:rPr>
                                          <w:color w:val="FFFFFF" w:themeColor="background1"/>
                                        </w:rPr>
                                        <w:t>that running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by Udacity corporate.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72457258" id="Text Box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" filled="f" stroked="f">
                          <v:textbox>
                            <w:txbxContent>
                              <w:p w14:paraId="3D870329" w14:textId="21598DCA" w:rsidR="005D120C" w:rsidRPr="005D120C" w:rsidRDefault="005151E2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This report</w:t>
                                </w:r>
                                <w:r w:rsidR="00DE1587">
                                  <w:rPr>
                                    <w:color w:val="FFFFFF" w:themeColor="background1"/>
                                  </w:rPr>
                                  <w:t xml:space="preserve"> i</w:t>
                                </w:r>
                                <w:r w:rsidR="0021150E">
                                  <w:rPr>
                                    <w:color w:val="FFFFFF" w:themeColor="background1"/>
                                  </w:rPr>
                                  <w:t>s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for the</w:t>
                                </w:r>
                                <w:r w:rsidR="0070510D">
                                  <w:rPr>
                                    <w:color w:val="FFFFFF" w:themeColor="background1"/>
                                  </w:rPr>
                                  <w:t xml:space="preserve"> wrangling data project</w:t>
                                </w:r>
                                <w:r w:rsidR="00FC5E46">
                                  <w:rPr>
                                    <w:color w:val="FFFFFF" w:themeColor="background1"/>
                                  </w:rPr>
                                  <w:t xml:space="preserve"> (fourth project)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in the Data Analyst Nanodegree Program </w:t>
                                </w:r>
                                <w:r w:rsidR="0070510D">
                                  <w:rPr>
                                    <w:color w:val="FFFFFF" w:themeColor="background1"/>
                                  </w:rPr>
                                  <w:t>that running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by Udacity corporate. 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69369C62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00D79332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56D1CBA6" w14:textId="77777777" w:rsidR="005151E2" w:rsidRDefault="005151E2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</w:p>
        <w:p w14:paraId="19B96FE3" w14:textId="77777777" w:rsidR="005151E2" w:rsidRDefault="005151E2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</w:p>
        <w:p w14:paraId="6F1A56C8" w14:textId="5E70B770" w:rsidR="00172D10" w:rsidRPr="000F7CA4" w:rsidRDefault="000F7CA4" w:rsidP="000F7CA4">
          <w:pPr>
            <w:jc w:val="center"/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72"/>
              <w:szCs w:val="52"/>
              <w14:ligatures w14:val="standardContextual"/>
              <w14:cntxtAlts/>
            </w:rPr>
          </w:pPr>
          <w:r w:rsidRPr="000F7CA4"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72"/>
              <w:szCs w:val="52"/>
              <w14:ligatures w14:val="standardContextual"/>
              <w14:cntxtAlts/>
            </w:rPr>
            <w:t>Data Analyst Nanodegree</w:t>
          </w:r>
        </w:p>
      </w:sdtContent>
    </w:sdt>
    <w:p w14:paraId="752D08CB" w14:textId="5BB74C87" w:rsidR="0021150E" w:rsidRDefault="0021150E" w:rsidP="001C62C8">
      <w:pPr>
        <w:rPr>
          <w:sz w:val="24"/>
        </w:rPr>
      </w:pPr>
    </w:p>
    <w:p w14:paraId="291DB346" w14:textId="7222300A" w:rsidR="0021150E" w:rsidRDefault="0070510D" w:rsidP="00CD47EF">
      <w:pPr>
        <w:jc w:val="center"/>
        <w:rPr>
          <w:sz w:val="24"/>
        </w:rPr>
      </w:pPr>
      <w:r>
        <w:rPr>
          <w:sz w:val="24"/>
        </w:rPr>
        <w:t>May</w:t>
      </w:r>
      <w:r w:rsidR="0021150E">
        <w:rPr>
          <w:sz w:val="24"/>
        </w:rPr>
        <w:t>-</w:t>
      </w:r>
      <w:r w:rsidR="0009764A">
        <w:rPr>
          <w:sz w:val="24"/>
        </w:rPr>
        <w:t>13</w:t>
      </w:r>
      <w:r w:rsidR="0021150E">
        <w:rPr>
          <w:sz w:val="24"/>
        </w:rPr>
        <w:t xml:space="preserve">, 2019 </w:t>
      </w:r>
    </w:p>
    <w:p w14:paraId="7EC1B3C0" w14:textId="6819B6C5" w:rsidR="00825BC2" w:rsidRPr="006326E2" w:rsidRDefault="003D738C" w:rsidP="00825BC2">
      <w:pPr>
        <w:pStyle w:val="Heading2"/>
        <w:spacing w:line="360" w:lineRule="auto"/>
        <w:rPr>
          <w:sz w:val="32"/>
          <w:szCs w:val="28"/>
        </w:rPr>
      </w:pPr>
      <w:bookmarkStart w:id="0" w:name="_Hlk3038155"/>
      <w:r w:rsidRPr="006326E2">
        <w:rPr>
          <w:sz w:val="32"/>
          <w:szCs w:val="28"/>
        </w:rPr>
        <w:lastRenderedPageBreak/>
        <w:t>Overview</w:t>
      </w:r>
    </w:p>
    <w:bookmarkEnd w:id="0"/>
    <w:p w14:paraId="294B6D88" w14:textId="4DB5B094" w:rsidR="00DD3D21" w:rsidRPr="00DD3D21" w:rsidRDefault="00DD3D21" w:rsidP="00DD3D21">
      <w:pPr>
        <w:spacing w:after="0" w:line="360" w:lineRule="auto"/>
        <w:jc w:val="both"/>
        <w:rPr>
          <w:szCs w:val="20"/>
        </w:rPr>
      </w:pPr>
      <w:r w:rsidRPr="00DD3D21">
        <w:rPr>
          <w:szCs w:val="20"/>
        </w:rPr>
        <w:t>This report aims to provide insights and visual displays based on the analysis made in the project</w:t>
      </w:r>
      <w:r>
        <w:rPr>
          <w:szCs w:val="20"/>
        </w:rPr>
        <w:t xml:space="preserve"> </w:t>
      </w:r>
      <w:r w:rsidRPr="00DD3D21">
        <w:rPr>
          <w:szCs w:val="20"/>
        </w:rPr>
        <w:t>called Data Wrangling Project – Enhanced Twitter Archive</w:t>
      </w:r>
      <w:r>
        <w:rPr>
          <w:szCs w:val="20"/>
        </w:rPr>
        <w:t xml:space="preserve"> for </w:t>
      </w:r>
      <w:proofErr w:type="spellStart"/>
      <w:r w:rsidRPr="00DD3D21">
        <w:rPr>
          <w:szCs w:val="20"/>
        </w:rPr>
        <w:t>WeRateDogs</w:t>
      </w:r>
      <w:proofErr w:type="spellEnd"/>
      <w:r>
        <w:rPr>
          <w:szCs w:val="20"/>
        </w:rPr>
        <w:t xml:space="preserve"> account.</w:t>
      </w:r>
    </w:p>
    <w:p w14:paraId="3335D3EF" w14:textId="77777777" w:rsidR="00DD3D21" w:rsidRPr="00DD3D21" w:rsidRDefault="00DD3D21" w:rsidP="00DD3D21">
      <w:pPr>
        <w:spacing w:after="0" w:line="360" w:lineRule="auto"/>
        <w:jc w:val="both"/>
        <w:rPr>
          <w:sz w:val="8"/>
          <w:szCs w:val="6"/>
        </w:rPr>
      </w:pPr>
    </w:p>
    <w:p w14:paraId="302E794D" w14:textId="10316570" w:rsidR="006326E2" w:rsidRDefault="00DD3D21" w:rsidP="00DD3D21">
      <w:pPr>
        <w:spacing w:after="0" w:line="360" w:lineRule="auto"/>
        <w:jc w:val="both"/>
        <w:rPr>
          <w:szCs w:val="20"/>
        </w:rPr>
      </w:pPr>
      <w:proofErr w:type="spellStart"/>
      <w:r w:rsidRPr="00DD3D21">
        <w:rPr>
          <w:szCs w:val="20"/>
        </w:rPr>
        <w:t>WeRateDogs</w:t>
      </w:r>
      <w:proofErr w:type="spellEnd"/>
      <w:r w:rsidRPr="00DD3D21">
        <w:rPr>
          <w:szCs w:val="20"/>
        </w:rPr>
        <w:t xml:space="preserve"> is a Twitter account that rates people's dogs with a humorous comment about the</w:t>
      </w:r>
      <w:r>
        <w:rPr>
          <w:szCs w:val="20"/>
        </w:rPr>
        <w:t xml:space="preserve"> </w:t>
      </w:r>
      <w:r w:rsidRPr="00DD3D21">
        <w:rPr>
          <w:szCs w:val="20"/>
        </w:rPr>
        <w:t xml:space="preserve">dog. These ratings almost always have a denominator of 10. </w:t>
      </w:r>
      <w:proofErr w:type="spellStart"/>
      <w:r w:rsidRPr="00DD3D21">
        <w:rPr>
          <w:szCs w:val="20"/>
        </w:rPr>
        <w:t>WeRateDogs</w:t>
      </w:r>
      <w:proofErr w:type="spellEnd"/>
      <w:r w:rsidRPr="00DD3D21">
        <w:rPr>
          <w:szCs w:val="20"/>
        </w:rPr>
        <w:t xml:space="preserve"> asks people to send</w:t>
      </w:r>
      <w:r>
        <w:rPr>
          <w:szCs w:val="20"/>
        </w:rPr>
        <w:t xml:space="preserve"> </w:t>
      </w:r>
      <w:r w:rsidRPr="00DD3D21">
        <w:rPr>
          <w:szCs w:val="20"/>
        </w:rPr>
        <w:t xml:space="preserve">photos of their dogs which are rated on a scale of one to </w:t>
      </w:r>
      <w:r w:rsidRPr="00DD3D21">
        <w:rPr>
          <w:szCs w:val="20"/>
        </w:rPr>
        <w:t>ten but</w:t>
      </w:r>
      <w:r w:rsidRPr="00DD3D21">
        <w:rPr>
          <w:szCs w:val="20"/>
        </w:rPr>
        <w:t xml:space="preserve"> are invariably given ratings in</w:t>
      </w:r>
      <w:r>
        <w:rPr>
          <w:szCs w:val="20"/>
        </w:rPr>
        <w:t xml:space="preserve"> </w:t>
      </w:r>
      <w:r w:rsidRPr="00DD3D21">
        <w:rPr>
          <w:szCs w:val="20"/>
        </w:rPr>
        <w:t xml:space="preserve">excess of the maximum, such as "13/10". </w:t>
      </w:r>
      <w:proofErr w:type="spellStart"/>
      <w:r w:rsidRPr="00DD3D21">
        <w:rPr>
          <w:szCs w:val="20"/>
        </w:rPr>
        <w:t>WeRateDogs</w:t>
      </w:r>
      <w:proofErr w:type="spellEnd"/>
      <w:r w:rsidRPr="00DD3D21">
        <w:rPr>
          <w:szCs w:val="20"/>
        </w:rPr>
        <w:t xml:space="preserve"> has over 4 million followers and has</w:t>
      </w:r>
      <w:r>
        <w:rPr>
          <w:szCs w:val="20"/>
        </w:rPr>
        <w:t xml:space="preserve"> </w:t>
      </w:r>
      <w:r w:rsidRPr="00DD3D21">
        <w:rPr>
          <w:szCs w:val="20"/>
        </w:rPr>
        <w:t>received international media coverage.</w:t>
      </w:r>
    </w:p>
    <w:p w14:paraId="520D3B66" w14:textId="77777777" w:rsidR="00DD3D21" w:rsidRPr="006326E2" w:rsidRDefault="00DD3D21" w:rsidP="00DD3D21">
      <w:pPr>
        <w:spacing w:after="0" w:line="360" w:lineRule="auto"/>
        <w:jc w:val="both"/>
        <w:rPr>
          <w:szCs w:val="20"/>
        </w:rPr>
      </w:pPr>
    </w:p>
    <w:p w14:paraId="22FB5453" w14:textId="77777777" w:rsidR="00DD3D21" w:rsidRDefault="00DD3D21" w:rsidP="00973D8D">
      <w:pPr>
        <w:jc w:val="both"/>
        <w:rPr>
          <w:rFonts w:asciiTheme="majorHAnsi" w:eastAsiaTheme="majorEastAsia" w:hAnsiTheme="majorHAnsi" w:cstheme="majorBidi"/>
          <w:b/>
          <w:bCs/>
          <w:color w:val="3F1D5A" w:themeColor="accent1"/>
          <w:sz w:val="32"/>
          <w:szCs w:val="28"/>
        </w:rPr>
      </w:pPr>
      <w:r w:rsidRPr="00DD3D21">
        <w:rPr>
          <w:rFonts w:asciiTheme="majorHAnsi" w:eastAsiaTheme="majorEastAsia" w:hAnsiTheme="majorHAnsi" w:cstheme="majorBidi"/>
          <w:b/>
          <w:bCs/>
          <w:color w:val="3F1D5A" w:themeColor="accent1"/>
          <w:sz w:val="32"/>
          <w:szCs w:val="28"/>
        </w:rPr>
        <w:t>Analysis &amp; Visualizing Data</w:t>
      </w:r>
      <w:r w:rsidRPr="00DD3D21">
        <w:rPr>
          <w:rFonts w:asciiTheme="majorHAnsi" w:eastAsiaTheme="majorEastAsia" w:hAnsiTheme="majorHAnsi" w:cstheme="majorBidi"/>
          <w:b/>
          <w:bCs/>
          <w:color w:val="3F1D5A" w:themeColor="accent1"/>
          <w:sz w:val="32"/>
          <w:szCs w:val="28"/>
        </w:rPr>
        <w:t xml:space="preserve"> </w:t>
      </w:r>
    </w:p>
    <w:p w14:paraId="5EDC7037" w14:textId="3B88ADB8" w:rsidR="006326E2" w:rsidRDefault="0070510D" w:rsidP="00DD3D21">
      <w:pPr>
        <w:jc w:val="both"/>
      </w:pPr>
      <w:r w:rsidRPr="006326E2">
        <w:t>Gathering data is the first step of data wrangling. For thi</w:t>
      </w:r>
      <w:bookmarkStart w:id="1" w:name="_GoBack"/>
      <w:bookmarkEnd w:id="1"/>
      <w:r w:rsidRPr="006326E2">
        <w:t xml:space="preserve">s project the data needed to be </w:t>
      </w:r>
    </w:p>
    <w:p w14:paraId="057D380D" w14:textId="77777777" w:rsidR="00DD3D21" w:rsidRPr="00DD3D21" w:rsidRDefault="00DD3D21" w:rsidP="00DD3D21">
      <w:pPr>
        <w:jc w:val="both"/>
      </w:pPr>
    </w:p>
    <w:p w14:paraId="56919F9B" w14:textId="62CC1F54" w:rsidR="004458E1" w:rsidRPr="00DD3D21" w:rsidRDefault="00DD3D21" w:rsidP="00DD3D21">
      <w:pPr>
        <w:jc w:val="both"/>
        <w:rPr>
          <w:rFonts w:asciiTheme="majorHAnsi" w:eastAsiaTheme="majorEastAsia" w:hAnsiTheme="majorHAnsi" w:cstheme="majorBidi"/>
          <w:b/>
          <w:bCs/>
          <w:color w:val="3F1D5A" w:themeColor="accent1"/>
          <w:sz w:val="32"/>
          <w:szCs w:val="28"/>
        </w:rPr>
      </w:pPr>
      <w:r w:rsidRPr="00DD3D21">
        <w:rPr>
          <w:rFonts w:asciiTheme="majorHAnsi" w:eastAsiaTheme="majorEastAsia" w:hAnsiTheme="majorHAnsi" w:cstheme="majorBidi"/>
          <w:b/>
          <w:bCs/>
          <w:color w:val="3F1D5A" w:themeColor="accent1"/>
          <w:sz w:val="32"/>
          <w:szCs w:val="28"/>
        </w:rPr>
        <w:t>Conclusion</w:t>
      </w:r>
    </w:p>
    <w:p w14:paraId="703A4351" w14:textId="588EBB66" w:rsidR="004458E1" w:rsidRDefault="004458E1" w:rsidP="00C920E5">
      <w:pPr>
        <w:pStyle w:val="ListParagraph"/>
        <w:numPr>
          <w:ilvl w:val="0"/>
          <w:numId w:val="1"/>
        </w:numPr>
        <w:spacing w:line="360" w:lineRule="auto"/>
      </w:pPr>
      <w:r>
        <w:t xml:space="preserve">For </w:t>
      </w:r>
      <w:r w:rsidR="00C920E5">
        <w:t>e</w:t>
      </w:r>
      <w:r w:rsidRPr="00C74CB7">
        <w:t>xtraction of data from the database</w:t>
      </w:r>
      <w:r>
        <w:t xml:space="preserve"> </w:t>
      </w:r>
      <w:r w:rsidRPr="00C920E5">
        <w:rPr>
          <w:b/>
          <w:bCs/>
        </w:rPr>
        <w:t>I used SQL</w:t>
      </w:r>
      <w:r w:rsidR="00FB4231">
        <w:rPr>
          <w:b/>
          <w:bCs/>
        </w:rPr>
        <w:t xml:space="preserve"> </w:t>
      </w:r>
      <w:r w:rsidR="00C920E5" w:rsidRPr="00C920E5">
        <w:rPr>
          <w:b/>
          <w:bCs/>
        </w:rPr>
        <w:t>queries.</w:t>
      </w:r>
      <w:r w:rsidR="00C920E5">
        <w:t xml:space="preserve"> </w:t>
      </w:r>
    </w:p>
    <w:p w14:paraId="5674BC22" w14:textId="51B0D6EF" w:rsidR="00C920E5" w:rsidRDefault="00C920E5" w:rsidP="00FB4231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>For m</w:t>
      </w:r>
      <w:r w:rsidRPr="00C74CB7">
        <w:t>aking a</w:t>
      </w:r>
      <w:r>
        <w:t xml:space="preserve"> line</w:t>
      </w:r>
      <w:r w:rsidRPr="00C74CB7">
        <w:t xml:space="preserve"> chart visualization </w:t>
      </w:r>
      <w:r w:rsidR="00FB4231">
        <w:t>and analysis</w:t>
      </w:r>
      <w:r>
        <w:t xml:space="preserve"> </w:t>
      </w:r>
      <w:r w:rsidRPr="00C920E5">
        <w:rPr>
          <w:b/>
          <w:bCs/>
        </w:rPr>
        <w:t xml:space="preserve">I </w:t>
      </w:r>
      <w:r w:rsidR="00FB4231" w:rsidRPr="00C920E5">
        <w:rPr>
          <w:b/>
          <w:bCs/>
        </w:rPr>
        <w:t xml:space="preserve">used </w:t>
      </w:r>
      <w:r w:rsidR="00FB4231">
        <w:rPr>
          <w:b/>
          <w:bCs/>
        </w:rPr>
        <w:t>Microsoft</w:t>
      </w:r>
      <w:r w:rsidR="00FB4231" w:rsidRPr="00FB4231">
        <w:rPr>
          <w:b/>
          <w:bCs/>
        </w:rPr>
        <w:t xml:space="preserve"> Excel.</w:t>
      </w:r>
    </w:p>
    <w:p w14:paraId="08327422" w14:textId="77777777" w:rsidR="0064283B" w:rsidRPr="00FB4231" w:rsidRDefault="0064283B" w:rsidP="0064283B">
      <w:pPr>
        <w:pStyle w:val="ListParagraph"/>
        <w:spacing w:line="360" w:lineRule="auto"/>
        <w:ind w:left="720" w:firstLine="0"/>
        <w:rPr>
          <w:b/>
          <w:bCs/>
        </w:rPr>
      </w:pPr>
    </w:p>
    <w:p w14:paraId="62B4F8E5" w14:textId="53BD5071" w:rsidR="003D738C" w:rsidRDefault="003D738C" w:rsidP="001C62C8">
      <w:pPr>
        <w:rPr>
          <w:sz w:val="24"/>
        </w:rPr>
      </w:pPr>
    </w:p>
    <w:sectPr w:rsidR="003D738C">
      <w:headerReference w:type="default" r:id="rId9"/>
      <w:footerReference w:type="even" r:id="rId10"/>
      <w:footerReference w:type="default" r:id="rId11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E40D9" w14:textId="77777777" w:rsidR="005D35AD" w:rsidRDefault="005D35AD">
      <w:pPr>
        <w:spacing w:after="0" w:line="240" w:lineRule="auto"/>
      </w:pPr>
      <w:r>
        <w:separator/>
      </w:r>
    </w:p>
  </w:endnote>
  <w:endnote w:type="continuationSeparator" w:id="0">
    <w:p w14:paraId="4D7A99A1" w14:textId="77777777" w:rsidR="005D35AD" w:rsidRDefault="005D3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18E1" w14:textId="77777777" w:rsidR="00172D10" w:rsidRDefault="00172D10">
    <w:pPr>
      <w:jc w:val="right"/>
    </w:pPr>
  </w:p>
  <w:p w14:paraId="1FF33F17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272063" w:themeColor="accent3"/>
      </w:rPr>
      <w:sym w:font="Wingdings 2" w:char="F097"/>
    </w:r>
  </w:p>
  <w:p w14:paraId="51C8168B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A96F1A" w14:textId="77777777" w:rsidR="005D120C" w:rsidRPr="005D120C" w:rsidRDefault="005D120C">
        <w:pPr>
          <w:pStyle w:val="Footer"/>
          <w:jc w:val="center"/>
          <w:rPr>
            <w:color w:val="3F1D5A" w:themeColor="accent1"/>
          </w:rPr>
        </w:pPr>
        <w:r w:rsidRPr="005D120C">
          <w:rPr>
            <w:color w:val="3F1D5A" w:themeColor="accent1"/>
          </w:rPr>
          <w:fldChar w:fldCharType="begin"/>
        </w:r>
        <w:r w:rsidRPr="005D120C">
          <w:rPr>
            <w:color w:val="3F1D5A" w:themeColor="accent1"/>
          </w:rPr>
          <w:instrText xml:space="preserve"> PAGE   \* MERGEFORMAT </w:instrText>
        </w:r>
        <w:r w:rsidRPr="005D120C">
          <w:rPr>
            <w:color w:val="3F1D5A" w:themeColor="accent1"/>
          </w:rPr>
          <w:fldChar w:fldCharType="separate"/>
        </w:r>
        <w:r w:rsidR="00FD2FA9">
          <w:rPr>
            <w:noProof/>
            <w:color w:val="3F1D5A" w:themeColor="accent1"/>
          </w:rPr>
          <w:t>1</w:t>
        </w:r>
        <w:r w:rsidRPr="005D120C">
          <w:rPr>
            <w:noProof/>
            <w:color w:val="3F1D5A" w:themeColor="accent1"/>
          </w:rPr>
          <w:fldChar w:fldCharType="end"/>
        </w:r>
      </w:p>
    </w:sdtContent>
  </w:sdt>
  <w:p w14:paraId="551824DE" w14:textId="77777777" w:rsidR="00172D10" w:rsidRDefault="00172D10" w:rsidP="005D12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8AB46" w14:textId="77777777" w:rsidR="005D35AD" w:rsidRDefault="005D35AD">
      <w:pPr>
        <w:spacing w:after="0" w:line="240" w:lineRule="auto"/>
      </w:pPr>
      <w:r>
        <w:separator/>
      </w:r>
    </w:p>
  </w:footnote>
  <w:footnote w:type="continuationSeparator" w:id="0">
    <w:p w14:paraId="6D42A982" w14:textId="77777777" w:rsidR="005D35AD" w:rsidRDefault="005D3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3F1D5A" w:themeColor="accent1"/>
      </w:rPr>
      <w:alias w:val="Titl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45EB84E" w14:textId="6899562C" w:rsidR="00172D10" w:rsidRDefault="0070510D">
        <w:pPr>
          <w:spacing w:after="0"/>
          <w:jc w:val="center"/>
          <w:rPr>
            <w:color w:val="E4E9EF" w:themeColor="background2"/>
          </w:rPr>
        </w:pPr>
        <w:r w:rsidRPr="0070510D">
          <w:rPr>
            <w:color w:val="3F1D5A" w:themeColor="accent1"/>
          </w:rPr>
          <w:t>Wrangl</w:t>
        </w:r>
        <w:r w:rsidR="00F1120A">
          <w:rPr>
            <w:color w:val="3F1D5A" w:themeColor="accent1"/>
          </w:rPr>
          <w:t>e</w:t>
        </w:r>
        <w:r w:rsidRPr="0070510D">
          <w:rPr>
            <w:color w:val="3F1D5A" w:themeColor="accent1"/>
          </w:rPr>
          <w:t xml:space="preserve"> Report</w:t>
        </w:r>
        <w:r>
          <w:rPr>
            <w:color w:val="3F1D5A" w:themeColor="accent1"/>
          </w:rPr>
          <w:t xml:space="preserve"> </w:t>
        </w:r>
        <w:r w:rsidRPr="0070510D">
          <w:rPr>
            <w:color w:val="3F1D5A" w:themeColor="accent1"/>
          </w:rPr>
          <w:t>– Yousef Majeed</w:t>
        </w:r>
      </w:p>
    </w:sdtContent>
  </w:sdt>
  <w:p w14:paraId="20D16267" w14:textId="77777777" w:rsidR="00172D10" w:rsidRPr="005D120C" w:rsidRDefault="001C62C8">
    <w:pPr>
      <w:jc w:val="center"/>
      <w:rPr>
        <w:color w:val="F3642C" w:themeColor="text2"/>
      </w:rPr>
    </w:pPr>
    <w:r w:rsidRPr="005D120C">
      <w:rPr>
        <w:color w:val="F3642C" w:themeColor="text2"/>
      </w:rPr>
      <w:sym w:font="Symbol" w:char="F0B7"/>
    </w:r>
    <w:r w:rsidRPr="005D120C">
      <w:rPr>
        <w:color w:val="F3642C" w:themeColor="text2"/>
      </w:rPr>
      <w:t xml:space="preserve"> </w:t>
    </w:r>
    <w:r w:rsidRPr="005D120C">
      <w:rPr>
        <w:color w:val="F3642C" w:themeColor="text2"/>
      </w:rPr>
      <w:sym w:font="Symbol" w:char="F0B7"/>
    </w:r>
    <w:r w:rsidRPr="005D120C">
      <w:rPr>
        <w:color w:val="F3642C" w:themeColor="text2"/>
      </w:rPr>
      <w:t xml:space="preserve"> </w:t>
    </w:r>
    <w:r w:rsidRPr="005D120C">
      <w:rPr>
        <w:color w:val="F3642C" w:themeColor="text2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14A"/>
    <w:multiLevelType w:val="hybridMultilevel"/>
    <w:tmpl w:val="D5EE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21429"/>
    <w:multiLevelType w:val="hybridMultilevel"/>
    <w:tmpl w:val="4AA0391E"/>
    <w:lvl w:ilvl="0" w:tplc="5F802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AB47A1"/>
    <w:multiLevelType w:val="hybridMultilevel"/>
    <w:tmpl w:val="45F06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363949"/>
    <w:multiLevelType w:val="hybridMultilevel"/>
    <w:tmpl w:val="7854C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E1790"/>
    <w:multiLevelType w:val="hybridMultilevel"/>
    <w:tmpl w:val="5572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07028"/>
    <w:multiLevelType w:val="hybridMultilevel"/>
    <w:tmpl w:val="10DE6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0D4DDC"/>
    <w:multiLevelType w:val="hybridMultilevel"/>
    <w:tmpl w:val="523A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F044F"/>
    <w:multiLevelType w:val="hybridMultilevel"/>
    <w:tmpl w:val="18FA991C"/>
    <w:lvl w:ilvl="0" w:tplc="5F64E5A8">
      <w:numFmt w:val="bullet"/>
      <w:lvlText w:val="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0E70E2"/>
    <w:multiLevelType w:val="hybridMultilevel"/>
    <w:tmpl w:val="9D60F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47492E"/>
    <w:multiLevelType w:val="hybridMultilevel"/>
    <w:tmpl w:val="58D07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A7AD5"/>
    <w:multiLevelType w:val="hybridMultilevel"/>
    <w:tmpl w:val="3698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45B2A"/>
    <w:multiLevelType w:val="hybridMultilevel"/>
    <w:tmpl w:val="2114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43A12"/>
    <w:multiLevelType w:val="hybridMultilevel"/>
    <w:tmpl w:val="178EF71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5"/>
  </w:num>
  <w:num w:numId="10">
    <w:abstractNumId w:val="8"/>
  </w:num>
  <w:num w:numId="11">
    <w:abstractNumId w:val="1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E2"/>
    <w:rsid w:val="000030DB"/>
    <w:rsid w:val="00085300"/>
    <w:rsid w:val="0009764A"/>
    <w:rsid w:val="000F6939"/>
    <w:rsid w:val="000F7CA4"/>
    <w:rsid w:val="00172D10"/>
    <w:rsid w:val="001A2155"/>
    <w:rsid w:val="001C62C8"/>
    <w:rsid w:val="0021150E"/>
    <w:rsid w:val="00260E5B"/>
    <w:rsid w:val="0027280B"/>
    <w:rsid w:val="002A2E02"/>
    <w:rsid w:val="00354188"/>
    <w:rsid w:val="00374C02"/>
    <w:rsid w:val="003D738C"/>
    <w:rsid w:val="00426F60"/>
    <w:rsid w:val="004458E1"/>
    <w:rsid w:val="004A6197"/>
    <w:rsid w:val="004B22AB"/>
    <w:rsid w:val="004F53E9"/>
    <w:rsid w:val="005151E2"/>
    <w:rsid w:val="005D120C"/>
    <w:rsid w:val="005D35AD"/>
    <w:rsid w:val="006326E2"/>
    <w:rsid w:val="0064283B"/>
    <w:rsid w:val="00644ADD"/>
    <w:rsid w:val="0070510D"/>
    <w:rsid w:val="00732598"/>
    <w:rsid w:val="00761C9E"/>
    <w:rsid w:val="007C7BFF"/>
    <w:rsid w:val="00821F52"/>
    <w:rsid w:val="00825BC2"/>
    <w:rsid w:val="00866FA3"/>
    <w:rsid w:val="0089109C"/>
    <w:rsid w:val="008A25CD"/>
    <w:rsid w:val="008F467F"/>
    <w:rsid w:val="00901939"/>
    <w:rsid w:val="0096164A"/>
    <w:rsid w:val="00973D8D"/>
    <w:rsid w:val="009823B0"/>
    <w:rsid w:val="00A272E4"/>
    <w:rsid w:val="00A96850"/>
    <w:rsid w:val="00B76B9C"/>
    <w:rsid w:val="00B903A7"/>
    <w:rsid w:val="00BF5598"/>
    <w:rsid w:val="00C74CB7"/>
    <w:rsid w:val="00C920E5"/>
    <w:rsid w:val="00CB20F0"/>
    <w:rsid w:val="00CD47EF"/>
    <w:rsid w:val="00D31AD0"/>
    <w:rsid w:val="00D972E4"/>
    <w:rsid w:val="00DD3D21"/>
    <w:rsid w:val="00DE1587"/>
    <w:rsid w:val="00EF79A8"/>
    <w:rsid w:val="00F1120A"/>
    <w:rsid w:val="00F15F02"/>
    <w:rsid w:val="00FB4231"/>
    <w:rsid w:val="00FC5E46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A2806"/>
  <w15:docId w15:val="{1712312A-7F04-4877-AA3D-9BFCF516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BC2"/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3F1D5A" w:themeFill="accent1"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1"/>
    <w:basedOn w:val="Title"/>
    <w:link w:val="Style1Char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Style1Char">
    <w:name w:val="Style1 Char"/>
    <w:basedOn w:val="TitleCh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character" w:styleId="Hyperlink">
    <w:name w:val="Hyperlink"/>
    <w:basedOn w:val="DefaultParagraphFont"/>
    <w:uiPriority w:val="99"/>
    <w:unhideWhenUsed/>
    <w:rsid w:val="006326E2"/>
    <w:rPr>
      <w:color w:val="F3642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aso0\AppData\Roaming\Microsoft\Templates\Report%20(Executive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556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Wrangle Report – Yousef Majeed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Wrangle Report – Yousef Majeed</dc:title>
  <dc:creator>YOUSEF MAJEED</dc:creator>
  <cp:lastModifiedBy>YOUSEF KHALID JAMAL ALDYEN MAJEED</cp:lastModifiedBy>
  <cp:revision>20</cp:revision>
  <cp:lastPrinted>2019-03-09T21:38:00Z</cp:lastPrinted>
  <dcterms:created xsi:type="dcterms:W3CDTF">2019-03-09T08:31:00Z</dcterms:created>
  <dcterms:modified xsi:type="dcterms:W3CDTF">2019-05-09T15:13:00Z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