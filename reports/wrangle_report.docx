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72"/>
          <w:szCs w:val="52"/>
          <w14:ligatures w14:val="standardContextual"/>
          <w14:cntxtAlts/>
        </w:rPr>
      </w:sdtEndPr>
      <w:sdtContent>
        <w:p w14:paraId="0053B642" w14:textId="236EE15B" w:rsidR="00172D10" w:rsidRDefault="005151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E8D87E8" wp14:editId="3DFE5076">
                    <wp:simplePos x="0" y="0"/>
                    <wp:positionH relativeFrom="column">
                      <wp:posOffset>642620</wp:posOffset>
                    </wp:positionH>
                    <wp:positionV relativeFrom="paragraph">
                      <wp:posOffset>-485458</wp:posOffset>
                    </wp:positionV>
                    <wp:extent cx="4886325" cy="2657475"/>
                    <wp:effectExtent l="0" t="0" r="9525" b="95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86325" cy="265747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F99307" id="Rectangle 3" o:spid="_x0000_s1026" style="position:absolute;margin-left:50.6pt;margin-top:-38.25pt;width:384.75pt;height:20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" stroked="f" strokeweight="2.25pt">
                    <v:fill r:id="rId8" o:title="" recolor="t" rotate="t" type="frame"/>
                  </v:rect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261711D7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2683B72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2E055ED7" wp14:editId="1F143480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0E48C0E" id="Rectangle 18" o:spid="_x0000_s1026" alt="Title: Li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PZmwIAAJI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652ED688" wp14:editId="50E91CE9">
                          <wp:extent cx="6697389" cy="771855"/>
                          <wp:effectExtent l="0" t="0" r="0" b="9525"/>
                          <wp:docPr id="24" name="Text Box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07514F" w14:textId="4D0B1670" w:rsidR="002A2E02" w:rsidRPr="008A25CD" w:rsidRDefault="0070510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Wrang</w:t>
                                      </w:r>
                                      <w:r w:rsidR="00F1120A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le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Report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52ED68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" filled="f" stroked="f">
                          <v:textbox>
                            <w:txbxContent>
                              <w:p w14:paraId="7E07514F" w14:textId="4D0B1670" w:rsidR="002A2E02" w:rsidRPr="008A25CD" w:rsidRDefault="0070510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Wrang</w:t>
                                </w:r>
                                <w:r w:rsidR="00F1120A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le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Report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259FE2E6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5E143AD2" w14:textId="79BF6E78" w:rsid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  <w:p w14:paraId="492182B3" w14:textId="2516704E" w:rsidR="005D120C" w:rsidRPr="005D120C" w:rsidRDefault="005151E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68DF2E8F" wp14:editId="550A1610">
                          <wp:extent cx="3515096" cy="818968"/>
                          <wp:effectExtent l="0" t="0" r="0" b="635"/>
                          <wp:docPr id="25" name="Text Box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1F6FF2" w14:textId="67825896" w:rsidR="005151E2" w:rsidRPr="005151E2" w:rsidRDefault="005151E2" w:rsidP="005151E2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 Yousef Majeed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8DF2E8F" id="Text Box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" filled="f" stroked="f">
                          <v:textbox>
                            <w:txbxContent>
                              <w:p w14:paraId="641F6FF2" w14:textId="67825896" w:rsidR="005151E2" w:rsidRPr="005151E2" w:rsidRDefault="005151E2" w:rsidP="005151E2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 Yousef Majeed 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2EE0CAFA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01D04B2E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72457258" wp14:editId="6D4097C5">
                          <wp:extent cx="6495393" cy="676894"/>
                          <wp:effectExtent l="0" t="0" r="0" b="9525"/>
                          <wp:docPr id="26" name="Text Box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870329" w14:textId="21598DCA" w:rsidR="005D120C" w:rsidRPr="005D120C" w:rsidRDefault="005151E2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This report</w:t>
                                      </w:r>
                                      <w:r w:rsidR="00DE1587">
                                        <w:rPr>
                                          <w:color w:val="FFFFFF" w:themeColor="background1"/>
                                        </w:rPr>
                                        <w:t xml:space="preserve"> i</w:t>
                                      </w:r>
                                      <w:r w:rsidR="0021150E">
                                        <w:rPr>
                                          <w:color w:val="FFFFFF" w:themeColor="background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for the</w:t>
                                      </w:r>
                                      <w:r w:rsidR="0070510D">
                                        <w:rPr>
                                          <w:color w:val="FFFFFF" w:themeColor="background1"/>
                                        </w:rPr>
                                        <w:t xml:space="preserve"> wrangling data project</w:t>
                                      </w:r>
                                      <w:r w:rsidR="00FC5E46">
                                        <w:rPr>
                                          <w:color w:val="FFFFFF" w:themeColor="background1"/>
                                        </w:rPr>
                                        <w:t xml:space="preserve"> (fourth project)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in the Data Analyst Nanodegree Program </w:t>
                                      </w:r>
                                      <w:r w:rsidR="0070510D">
                                        <w:rPr>
                                          <w:color w:val="FFFFFF" w:themeColor="background1"/>
                                        </w:rPr>
                                        <w:t>that running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by Udacity corporate.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2457258" id="Text Box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" filled="f" stroked="f">
                          <v:textbox>
                            <w:txbxContent>
                              <w:p w14:paraId="3D870329" w14:textId="21598DCA" w:rsidR="005D120C" w:rsidRPr="005D120C" w:rsidRDefault="005151E2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This report</w:t>
                                </w:r>
                                <w:r w:rsidR="00DE1587">
                                  <w:rPr>
                                    <w:color w:val="FFFFFF" w:themeColor="background1"/>
                                  </w:rPr>
                                  <w:t xml:space="preserve"> i</w:t>
                                </w:r>
                                <w:r w:rsidR="0021150E"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for the</w:t>
                                </w:r>
                                <w:r w:rsidR="0070510D">
                                  <w:rPr>
                                    <w:color w:val="FFFFFF" w:themeColor="background1"/>
                                  </w:rPr>
                                  <w:t xml:space="preserve"> wrangling data project</w:t>
                                </w:r>
                                <w:r w:rsidR="00FC5E46">
                                  <w:rPr>
                                    <w:color w:val="FFFFFF" w:themeColor="background1"/>
                                  </w:rPr>
                                  <w:t xml:space="preserve"> (fourth project)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in the Data Analyst Nanodegree Program </w:t>
                                </w:r>
                                <w:r w:rsidR="0070510D">
                                  <w:rPr>
                                    <w:color w:val="FFFFFF" w:themeColor="background1"/>
                                  </w:rPr>
                                  <w:t>that running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by Udacity corporate. 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69369C62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00D79332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56D1CBA6" w14:textId="77777777" w:rsidR="005151E2" w:rsidRDefault="005151E2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</w:p>
        <w:p w14:paraId="19B96FE3" w14:textId="77777777" w:rsidR="005151E2" w:rsidRDefault="005151E2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</w:p>
        <w:p w14:paraId="6F1A56C8" w14:textId="5E70B770" w:rsidR="00172D10" w:rsidRPr="000F7CA4" w:rsidRDefault="000F7CA4" w:rsidP="000F7CA4">
          <w:pPr>
            <w:jc w:val="center"/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72"/>
              <w:szCs w:val="52"/>
              <w14:ligatures w14:val="standardContextual"/>
              <w14:cntxtAlts/>
            </w:rPr>
          </w:pPr>
          <w:r w:rsidRPr="000F7CA4"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72"/>
              <w:szCs w:val="52"/>
              <w14:ligatures w14:val="standardContextual"/>
              <w14:cntxtAlts/>
            </w:rPr>
            <w:t>Data Analyst Nanodegree</w:t>
          </w:r>
        </w:p>
      </w:sdtContent>
    </w:sdt>
    <w:p w14:paraId="752D08CB" w14:textId="5BB74C87" w:rsidR="0021150E" w:rsidRDefault="0021150E" w:rsidP="001C62C8">
      <w:pPr>
        <w:rPr>
          <w:sz w:val="24"/>
        </w:rPr>
      </w:pPr>
    </w:p>
    <w:p w14:paraId="291DB346" w14:textId="7222300A" w:rsidR="0021150E" w:rsidRDefault="0070510D" w:rsidP="00CD47EF">
      <w:pPr>
        <w:jc w:val="center"/>
        <w:rPr>
          <w:sz w:val="24"/>
        </w:rPr>
      </w:pPr>
      <w:r>
        <w:rPr>
          <w:sz w:val="24"/>
        </w:rPr>
        <w:t>May</w:t>
      </w:r>
      <w:r w:rsidR="0021150E">
        <w:rPr>
          <w:sz w:val="24"/>
        </w:rPr>
        <w:t>-</w:t>
      </w:r>
      <w:r w:rsidR="0009764A">
        <w:rPr>
          <w:sz w:val="24"/>
        </w:rPr>
        <w:t>13</w:t>
      </w:r>
      <w:r w:rsidR="0021150E">
        <w:rPr>
          <w:sz w:val="24"/>
        </w:rPr>
        <w:t xml:space="preserve">, 2019 </w:t>
      </w:r>
    </w:p>
    <w:p w14:paraId="7EC1B3C0" w14:textId="6819B6C5" w:rsidR="00825BC2" w:rsidRPr="006326E2" w:rsidRDefault="003D738C" w:rsidP="00825BC2">
      <w:pPr>
        <w:pStyle w:val="Heading2"/>
        <w:spacing w:line="360" w:lineRule="auto"/>
        <w:rPr>
          <w:sz w:val="32"/>
          <w:szCs w:val="28"/>
        </w:rPr>
      </w:pPr>
      <w:bookmarkStart w:id="0" w:name="_Hlk3038155"/>
      <w:r w:rsidRPr="006326E2">
        <w:rPr>
          <w:sz w:val="32"/>
          <w:szCs w:val="28"/>
        </w:rPr>
        <w:lastRenderedPageBreak/>
        <w:t>Overview</w:t>
      </w:r>
    </w:p>
    <w:bookmarkEnd w:id="0"/>
    <w:p w14:paraId="746E008F" w14:textId="2B47C7A2" w:rsidR="0070510D" w:rsidRPr="006326E2" w:rsidRDefault="0070510D" w:rsidP="006326E2">
      <w:pPr>
        <w:spacing w:after="0" w:line="360" w:lineRule="auto"/>
        <w:jc w:val="both"/>
        <w:rPr>
          <w:szCs w:val="20"/>
        </w:rPr>
      </w:pPr>
      <w:r w:rsidRPr="006326E2">
        <w:rPr>
          <w:szCs w:val="20"/>
        </w:rPr>
        <w:t>In this report I will describe the data wrangling process performed in the project named #Data Wrangling - Enhanced Twitter Archive</w:t>
      </w:r>
      <w:r w:rsidRPr="006326E2">
        <w:rPr>
          <w:szCs w:val="20"/>
        </w:rPr>
        <w:t xml:space="preserve">. </w:t>
      </w:r>
    </w:p>
    <w:p w14:paraId="06B5F20F" w14:textId="06DA013C" w:rsidR="0070510D" w:rsidRPr="006326E2" w:rsidRDefault="0070510D" w:rsidP="006326E2">
      <w:pPr>
        <w:spacing w:after="0" w:line="360" w:lineRule="auto"/>
        <w:rPr>
          <w:szCs w:val="20"/>
        </w:rPr>
      </w:pPr>
      <w:r w:rsidRPr="006326E2">
        <w:rPr>
          <w:szCs w:val="20"/>
        </w:rPr>
        <w:t>Data wrangling process consists of 3 steps:</w:t>
      </w:r>
    </w:p>
    <w:p w14:paraId="01CE858F" w14:textId="3354C830" w:rsidR="0070510D" w:rsidRPr="006326E2" w:rsidRDefault="0070510D" w:rsidP="006326E2">
      <w:pPr>
        <w:pStyle w:val="ListParagraph"/>
        <w:numPr>
          <w:ilvl w:val="0"/>
          <w:numId w:val="9"/>
        </w:numPr>
        <w:spacing w:after="0" w:line="360" w:lineRule="auto"/>
        <w:rPr>
          <w:sz w:val="22"/>
          <w:szCs w:val="20"/>
        </w:rPr>
      </w:pPr>
      <w:r w:rsidRPr="006326E2">
        <w:rPr>
          <w:sz w:val="22"/>
          <w:szCs w:val="20"/>
        </w:rPr>
        <w:t>Gathering data</w:t>
      </w:r>
    </w:p>
    <w:p w14:paraId="6AE67B7D" w14:textId="4C45A231" w:rsidR="0070510D" w:rsidRPr="006326E2" w:rsidRDefault="0070510D" w:rsidP="006326E2">
      <w:pPr>
        <w:pStyle w:val="ListParagraph"/>
        <w:numPr>
          <w:ilvl w:val="0"/>
          <w:numId w:val="9"/>
        </w:numPr>
        <w:spacing w:after="0" w:line="360" w:lineRule="auto"/>
        <w:rPr>
          <w:sz w:val="22"/>
          <w:szCs w:val="20"/>
        </w:rPr>
      </w:pPr>
      <w:r w:rsidRPr="006326E2">
        <w:rPr>
          <w:sz w:val="22"/>
          <w:szCs w:val="20"/>
        </w:rPr>
        <w:t>Assessing data</w:t>
      </w:r>
    </w:p>
    <w:p w14:paraId="302E794D" w14:textId="2ADEDB96" w:rsidR="006326E2" w:rsidRDefault="0070510D" w:rsidP="005B7B8E">
      <w:pPr>
        <w:pStyle w:val="ListParagraph"/>
        <w:numPr>
          <w:ilvl w:val="0"/>
          <w:numId w:val="9"/>
        </w:numPr>
        <w:spacing w:after="0" w:line="360" w:lineRule="auto"/>
        <w:rPr>
          <w:sz w:val="22"/>
          <w:szCs w:val="20"/>
        </w:rPr>
      </w:pPr>
      <w:r w:rsidRPr="006326E2">
        <w:rPr>
          <w:sz w:val="22"/>
          <w:szCs w:val="20"/>
        </w:rPr>
        <w:t>Cleaning data</w:t>
      </w:r>
    </w:p>
    <w:p w14:paraId="429AD88B" w14:textId="77777777" w:rsidR="005B7B8E" w:rsidRPr="005B7B8E" w:rsidRDefault="005B7B8E" w:rsidP="005B7B8E">
      <w:pPr>
        <w:spacing w:after="0" w:line="360" w:lineRule="auto"/>
        <w:rPr>
          <w:szCs w:val="20"/>
        </w:rPr>
      </w:pPr>
    </w:p>
    <w:p w14:paraId="75EB91D5" w14:textId="77777777" w:rsidR="006326E2" w:rsidRPr="005B7B8E" w:rsidRDefault="0070510D" w:rsidP="005B7B8E">
      <w:pPr>
        <w:pStyle w:val="Heading2"/>
        <w:spacing w:line="360" w:lineRule="auto"/>
        <w:rPr>
          <w:sz w:val="32"/>
          <w:szCs w:val="28"/>
        </w:rPr>
      </w:pPr>
      <w:r w:rsidRPr="006326E2">
        <w:rPr>
          <w:sz w:val="32"/>
          <w:szCs w:val="28"/>
        </w:rPr>
        <w:t>Gathering Data</w:t>
      </w:r>
    </w:p>
    <w:p w14:paraId="0548EB5E" w14:textId="597A2BC5" w:rsidR="00973D8D" w:rsidRDefault="0070510D" w:rsidP="00973D8D">
      <w:pPr>
        <w:jc w:val="both"/>
      </w:pPr>
      <w:r w:rsidRPr="006326E2">
        <w:t>Gathering data is the first step of data wrangling. For this project the data needed to be</w:t>
      </w:r>
      <w:r w:rsidRPr="006326E2">
        <w:t xml:space="preserve"> </w:t>
      </w:r>
      <w:r w:rsidRPr="006326E2">
        <w:t>gathered was the following</w:t>
      </w:r>
      <w:r w:rsidR="006326E2" w:rsidRPr="006326E2">
        <w:t xml:space="preserve"> </w:t>
      </w:r>
      <w:r w:rsidR="006326E2" w:rsidRPr="006326E2">
        <w:t xml:space="preserve">as described below in a </w:t>
      </w:r>
      <w:proofErr w:type="spellStart"/>
      <w:r w:rsidR="006326E2" w:rsidRPr="006326E2">
        <w:t>Jupyter</w:t>
      </w:r>
      <w:proofErr w:type="spellEnd"/>
      <w:r w:rsidR="006326E2" w:rsidRPr="006326E2">
        <w:t xml:space="preserve"> Notebook titled </w:t>
      </w:r>
      <w:proofErr w:type="spellStart"/>
      <w:r w:rsidR="006326E2" w:rsidRPr="006326E2">
        <w:t>wrangle_</w:t>
      </w:r>
      <w:proofErr w:type="gramStart"/>
      <w:r w:rsidR="006326E2" w:rsidRPr="006326E2">
        <w:t>act.ipynb</w:t>
      </w:r>
      <w:proofErr w:type="spellEnd"/>
      <w:proofErr w:type="gramEnd"/>
      <w:r w:rsidR="006326E2" w:rsidRPr="006326E2">
        <w:t>:</w:t>
      </w:r>
    </w:p>
    <w:p w14:paraId="49C9DC46" w14:textId="77777777" w:rsidR="006326E2" w:rsidRPr="006326E2" w:rsidRDefault="006326E2" w:rsidP="006326E2">
      <w:pPr>
        <w:pStyle w:val="ListParagraph"/>
        <w:keepNext/>
        <w:keepLines/>
        <w:numPr>
          <w:ilvl w:val="0"/>
          <w:numId w:val="12"/>
        </w:numPr>
        <w:spacing w:before="120" w:after="0" w:line="360" w:lineRule="auto"/>
        <w:jc w:val="both"/>
        <w:outlineLvl w:val="1"/>
        <w:rPr>
          <w:sz w:val="20"/>
          <w:szCs w:val="20"/>
        </w:rPr>
      </w:pPr>
      <w:r w:rsidRPr="006326E2">
        <w:rPr>
          <w:sz w:val="20"/>
          <w:szCs w:val="20"/>
        </w:rPr>
        <w:t xml:space="preserve">The </w:t>
      </w:r>
      <w:proofErr w:type="spellStart"/>
      <w:r w:rsidRPr="006326E2">
        <w:rPr>
          <w:sz w:val="20"/>
          <w:szCs w:val="20"/>
        </w:rPr>
        <w:t>WeRateDogs</w:t>
      </w:r>
      <w:proofErr w:type="spellEnd"/>
      <w:r w:rsidRPr="006326E2">
        <w:rPr>
          <w:sz w:val="20"/>
          <w:szCs w:val="20"/>
        </w:rPr>
        <w:t xml:space="preserve"> Twitter archive stored in a csv file: twitter_archive_enhanced.csv. The </w:t>
      </w:r>
      <w:proofErr w:type="spellStart"/>
      <w:r w:rsidRPr="006326E2">
        <w:rPr>
          <w:sz w:val="20"/>
          <w:szCs w:val="20"/>
        </w:rPr>
        <w:t>WeRateDogs</w:t>
      </w:r>
      <w:proofErr w:type="spellEnd"/>
      <w:r w:rsidRPr="006326E2">
        <w:rPr>
          <w:sz w:val="20"/>
          <w:szCs w:val="20"/>
        </w:rPr>
        <w:t xml:space="preserve"> Twitter archive contains basic tweet data for all 5000+ of their tweets, but not everything. One column the archive does contain though: each tweet's text, which I was used to extract rating, dog name, and dog "stage" (i.e. doggo, </w:t>
      </w:r>
      <w:proofErr w:type="spellStart"/>
      <w:r w:rsidRPr="006326E2">
        <w:rPr>
          <w:sz w:val="20"/>
          <w:szCs w:val="20"/>
        </w:rPr>
        <w:t>floofer</w:t>
      </w:r>
      <w:proofErr w:type="spellEnd"/>
      <w:r w:rsidRPr="006326E2">
        <w:rPr>
          <w:sz w:val="20"/>
          <w:szCs w:val="20"/>
        </w:rPr>
        <w:t xml:space="preserve">, </w:t>
      </w:r>
      <w:proofErr w:type="spellStart"/>
      <w:r w:rsidRPr="006326E2">
        <w:rPr>
          <w:sz w:val="20"/>
          <w:szCs w:val="20"/>
        </w:rPr>
        <w:t>pupper</w:t>
      </w:r>
      <w:proofErr w:type="spellEnd"/>
      <w:r w:rsidRPr="006326E2">
        <w:rPr>
          <w:sz w:val="20"/>
          <w:szCs w:val="20"/>
        </w:rPr>
        <w:t xml:space="preserve">, and </w:t>
      </w:r>
      <w:proofErr w:type="spellStart"/>
      <w:r w:rsidRPr="006326E2">
        <w:rPr>
          <w:sz w:val="20"/>
          <w:szCs w:val="20"/>
        </w:rPr>
        <w:t>puppo</w:t>
      </w:r>
      <w:proofErr w:type="spellEnd"/>
      <w:r w:rsidRPr="006326E2">
        <w:rPr>
          <w:sz w:val="20"/>
          <w:szCs w:val="20"/>
        </w:rPr>
        <w:t>) to make this Twitter archive "enhanced."</w:t>
      </w:r>
    </w:p>
    <w:p w14:paraId="601451A7" w14:textId="6E14A5F5" w:rsidR="006326E2" w:rsidRPr="006326E2" w:rsidRDefault="006326E2" w:rsidP="006326E2">
      <w:pPr>
        <w:pStyle w:val="ListParagraph"/>
        <w:keepNext/>
        <w:keepLines/>
        <w:numPr>
          <w:ilvl w:val="0"/>
          <w:numId w:val="12"/>
        </w:numPr>
        <w:spacing w:before="120" w:after="0" w:line="360" w:lineRule="auto"/>
        <w:jc w:val="both"/>
        <w:outlineLvl w:val="1"/>
        <w:rPr>
          <w:sz w:val="20"/>
          <w:szCs w:val="20"/>
        </w:rPr>
      </w:pPr>
      <w:r w:rsidRPr="006326E2">
        <w:rPr>
          <w:sz w:val="20"/>
          <w:szCs w:val="20"/>
        </w:rPr>
        <w:t>The tweet image predictions file, i.e., what breed of dog (or another object, animal, etc.) is present in each tweet according to a neural network. This file (</w:t>
      </w:r>
      <w:proofErr w:type="spellStart"/>
      <w:r w:rsidRPr="006326E2">
        <w:rPr>
          <w:sz w:val="20"/>
          <w:szCs w:val="20"/>
        </w:rPr>
        <w:t>image_predictions.tsv</w:t>
      </w:r>
      <w:proofErr w:type="spellEnd"/>
      <w:r w:rsidRPr="006326E2">
        <w:rPr>
          <w:sz w:val="20"/>
          <w:szCs w:val="20"/>
        </w:rPr>
        <w:t>) is hosted on Udacity's servers and was downloaded programmatically using the Requests library and the followin</w:t>
      </w:r>
      <w:r>
        <w:rPr>
          <w:sz w:val="20"/>
          <w:szCs w:val="20"/>
        </w:rPr>
        <w:t>g</w:t>
      </w:r>
      <w:r w:rsidRPr="006326E2">
        <w:rPr>
          <w:sz w:val="20"/>
          <w:szCs w:val="20"/>
        </w:rPr>
        <w:t>URL:</w:t>
      </w:r>
      <w:hyperlink r:id="rId9" w:history="1">
        <w:r w:rsidRPr="006326E2">
          <w:rPr>
            <w:rStyle w:val="Hyperlink"/>
            <w:sz w:val="20"/>
            <w:szCs w:val="20"/>
          </w:rPr>
          <w:t>https://d17h27t6h515a5.cloudfront.net/topher/2017/August/599fd2ad_imagepredictions/image-predictions.tsv</w:t>
        </w:r>
      </w:hyperlink>
    </w:p>
    <w:p w14:paraId="068D66E9" w14:textId="7DDDB4B0" w:rsidR="006326E2" w:rsidRDefault="006326E2" w:rsidP="006326E2">
      <w:pPr>
        <w:pStyle w:val="ListParagraph"/>
        <w:keepNext/>
        <w:keepLines/>
        <w:numPr>
          <w:ilvl w:val="0"/>
          <w:numId w:val="12"/>
        </w:numPr>
        <w:spacing w:before="120" w:after="0" w:line="360" w:lineRule="auto"/>
        <w:jc w:val="both"/>
        <w:outlineLvl w:val="1"/>
        <w:rPr>
          <w:sz w:val="18"/>
          <w:szCs w:val="18"/>
        </w:rPr>
      </w:pPr>
      <w:r w:rsidRPr="006326E2">
        <w:rPr>
          <w:sz w:val="20"/>
          <w:szCs w:val="20"/>
        </w:rPr>
        <w:t xml:space="preserve">Additional Data via the Twitter API: each tweet's retweet count and favorite ("like") count. Using the tweet IDs in the </w:t>
      </w:r>
      <w:proofErr w:type="spellStart"/>
      <w:r w:rsidRPr="006326E2">
        <w:rPr>
          <w:sz w:val="20"/>
          <w:szCs w:val="20"/>
        </w:rPr>
        <w:t>WeRateDogs</w:t>
      </w:r>
      <w:proofErr w:type="spellEnd"/>
      <w:r w:rsidRPr="006326E2">
        <w:rPr>
          <w:sz w:val="20"/>
          <w:szCs w:val="20"/>
        </w:rPr>
        <w:t xml:space="preserve"> Twitter archive, Twitter API was queried for each tweet's JSON data using Python's </w:t>
      </w:r>
      <w:proofErr w:type="spellStart"/>
      <w:r w:rsidRPr="006326E2">
        <w:rPr>
          <w:sz w:val="20"/>
          <w:szCs w:val="20"/>
        </w:rPr>
        <w:t>Tweepy</w:t>
      </w:r>
      <w:proofErr w:type="spellEnd"/>
      <w:r w:rsidRPr="006326E2">
        <w:rPr>
          <w:sz w:val="20"/>
          <w:szCs w:val="20"/>
        </w:rPr>
        <w:t xml:space="preserve"> library and stored in a file called tweet_json.txt file.</w:t>
      </w:r>
      <w:r w:rsidRPr="006326E2">
        <w:rPr>
          <w:sz w:val="18"/>
          <w:szCs w:val="18"/>
        </w:rPr>
        <w:tab/>
      </w:r>
    </w:p>
    <w:p w14:paraId="3D69C111" w14:textId="77777777" w:rsidR="00973D8D" w:rsidRPr="006326E2" w:rsidRDefault="00973D8D" w:rsidP="00973D8D">
      <w:pPr>
        <w:pStyle w:val="ListParagraph"/>
        <w:keepNext/>
        <w:keepLines/>
        <w:spacing w:before="120" w:after="0" w:line="360" w:lineRule="auto"/>
        <w:ind w:left="720" w:firstLine="0"/>
        <w:jc w:val="both"/>
        <w:outlineLvl w:val="1"/>
        <w:rPr>
          <w:sz w:val="18"/>
          <w:szCs w:val="18"/>
        </w:rPr>
      </w:pPr>
    </w:p>
    <w:p w14:paraId="79B1BA0E" w14:textId="77777777" w:rsidR="006326E2" w:rsidRDefault="006326E2" w:rsidP="006326E2">
      <w:pPr>
        <w:keepNext/>
        <w:keepLines/>
        <w:spacing w:before="120" w:after="0" w:line="360" w:lineRule="auto"/>
        <w:ind w:left="360"/>
        <w:jc w:val="both"/>
        <w:outlineLvl w:val="1"/>
      </w:pPr>
      <w:r w:rsidRPr="006326E2">
        <w:t xml:space="preserve">Gathering data for this project was done in Python </w:t>
      </w:r>
      <w:proofErr w:type="spellStart"/>
      <w:r w:rsidRPr="006326E2">
        <w:t>Jupyter</w:t>
      </w:r>
      <w:proofErr w:type="spellEnd"/>
      <w:r w:rsidRPr="006326E2">
        <w:t xml:space="preserve"> Notebook using pandas, requests and </w:t>
      </w:r>
      <w:proofErr w:type="spellStart"/>
      <w:r w:rsidRPr="006326E2">
        <w:t>tweepy</w:t>
      </w:r>
      <w:proofErr w:type="spellEnd"/>
      <w:r w:rsidRPr="006326E2">
        <w:t xml:space="preserve"> libraries. What I found challenging is using </w:t>
      </w:r>
      <w:proofErr w:type="spellStart"/>
      <w:r w:rsidRPr="006326E2">
        <w:t>tweepy</w:t>
      </w:r>
      <w:proofErr w:type="spellEnd"/>
      <w:r w:rsidRPr="006326E2">
        <w:t xml:space="preserve"> library to query </w:t>
      </w:r>
      <w:proofErr w:type="spellStart"/>
      <w:r w:rsidRPr="006326E2">
        <w:t>Tweepy</w:t>
      </w:r>
      <w:proofErr w:type="spellEnd"/>
      <w:r w:rsidRPr="006326E2">
        <w:t xml:space="preserve"> API, especially because it’s the first time using such library, it’s the first-time accessing Tweeter via secret keys and access. It took a while to download the data and many attempts and many failures, but in the end, I managed to extract it successfully.</w:t>
      </w:r>
    </w:p>
    <w:p w14:paraId="5EDC7037" w14:textId="77777777" w:rsidR="006326E2" w:rsidRPr="006326E2" w:rsidRDefault="006326E2" w:rsidP="006326E2">
      <w:pPr>
        <w:jc w:val="both"/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4"/>
        </w:rPr>
      </w:pPr>
    </w:p>
    <w:p w14:paraId="56919F9B" w14:textId="46DD2AA5" w:rsidR="004458E1" w:rsidRPr="005B7B8E" w:rsidRDefault="0064283B" w:rsidP="00825BC2">
      <w:pPr>
        <w:pStyle w:val="Heading2"/>
        <w:spacing w:line="360" w:lineRule="auto"/>
        <w:rPr>
          <w:sz w:val="32"/>
          <w:szCs w:val="28"/>
        </w:rPr>
      </w:pPr>
      <w:r w:rsidRPr="005B7B8E">
        <w:rPr>
          <w:sz w:val="32"/>
          <w:szCs w:val="28"/>
        </w:rPr>
        <w:lastRenderedPageBreak/>
        <w:t>Assessing Data</w:t>
      </w:r>
    </w:p>
    <w:p w14:paraId="703A4351" w14:textId="588EBB66" w:rsidR="004458E1" w:rsidRDefault="004458E1" w:rsidP="00C920E5">
      <w:pPr>
        <w:pStyle w:val="ListParagraph"/>
        <w:numPr>
          <w:ilvl w:val="0"/>
          <w:numId w:val="1"/>
        </w:numPr>
        <w:spacing w:line="360" w:lineRule="auto"/>
      </w:pPr>
      <w:r>
        <w:t xml:space="preserve">For </w:t>
      </w:r>
      <w:r w:rsidR="00C920E5">
        <w:t>e</w:t>
      </w:r>
      <w:r w:rsidRPr="00C74CB7">
        <w:t>xtraction of data from the database</w:t>
      </w:r>
      <w:r>
        <w:t xml:space="preserve"> </w:t>
      </w:r>
      <w:r w:rsidRPr="00C920E5">
        <w:rPr>
          <w:b/>
          <w:bCs/>
        </w:rPr>
        <w:t>I used SQL</w:t>
      </w:r>
      <w:r w:rsidR="00FB4231">
        <w:rPr>
          <w:b/>
          <w:bCs/>
        </w:rPr>
        <w:t xml:space="preserve"> </w:t>
      </w:r>
      <w:r w:rsidR="00C920E5" w:rsidRPr="00C920E5">
        <w:rPr>
          <w:b/>
          <w:bCs/>
        </w:rPr>
        <w:t>queries.</w:t>
      </w:r>
      <w:r w:rsidR="00C920E5">
        <w:t xml:space="preserve"> </w:t>
      </w:r>
    </w:p>
    <w:p w14:paraId="5674BC22" w14:textId="51B0D6EF" w:rsidR="00C920E5" w:rsidRDefault="00C920E5" w:rsidP="00FB423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For m</w:t>
      </w:r>
      <w:r w:rsidRPr="00C74CB7">
        <w:t>aking a</w:t>
      </w:r>
      <w:r>
        <w:t xml:space="preserve"> line</w:t>
      </w:r>
      <w:r w:rsidRPr="00C74CB7">
        <w:t xml:space="preserve"> chart visualization </w:t>
      </w:r>
      <w:r w:rsidR="00FB4231">
        <w:t>and analysis</w:t>
      </w:r>
      <w:r>
        <w:t xml:space="preserve"> </w:t>
      </w:r>
      <w:r w:rsidRPr="00C920E5">
        <w:rPr>
          <w:b/>
          <w:bCs/>
        </w:rPr>
        <w:t xml:space="preserve">I </w:t>
      </w:r>
      <w:r w:rsidR="00FB4231" w:rsidRPr="00C920E5">
        <w:rPr>
          <w:b/>
          <w:bCs/>
        </w:rPr>
        <w:t xml:space="preserve">used </w:t>
      </w:r>
      <w:r w:rsidR="00FB4231">
        <w:rPr>
          <w:b/>
          <w:bCs/>
        </w:rPr>
        <w:t>Microsoft</w:t>
      </w:r>
      <w:r w:rsidR="00FB4231" w:rsidRPr="00FB4231">
        <w:rPr>
          <w:b/>
          <w:bCs/>
        </w:rPr>
        <w:t xml:space="preserve"> Excel.</w:t>
      </w:r>
    </w:p>
    <w:p w14:paraId="08327422" w14:textId="77777777" w:rsidR="0064283B" w:rsidRPr="005B7B8E" w:rsidRDefault="0064283B" w:rsidP="005B7B8E">
      <w:pPr>
        <w:pStyle w:val="Heading2"/>
        <w:spacing w:line="360" w:lineRule="auto"/>
        <w:rPr>
          <w:sz w:val="32"/>
          <w:szCs w:val="28"/>
        </w:rPr>
      </w:pPr>
      <w:bookmarkStart w:id="1" w:name="_GoBack"/>
      <w:bookmarkEnd w:id="1"/>
    </w:p>
    <w:p w14:paraId="00766B69" w14:textId="1373848D" w:rsidR="00C920E5" w:rsidRPr="005B7B8E" w:rsidRDefault="0064283B" w:rsidP="00825BC2">
      <w:pPr>
        <w:pStyle w:val="Heading2"/>
        <w:spacing w:line="360" w:lineRule="auto"/>
        <w:rPr>
          <w:sz w:val="32"/>
          <w:szCs w:val="28"/>
        </w:rPr>
      </w:pPr>
      <w:r w:rsidRPr="005B7B8E">
        <w:rPr>
          <w:sz w:val="32"/>
          <w:szCs w:val="28"/>
        </w:rPr>
        <w:t>Cleaning Data</w:t>
      </w:r>
    </w:p>
    <w:p w14:paraId="4C84AC5C" w14:textId="7EEDC25D" w:rsidR="00866FA3" w:rsidRDefault="00866FA3" w:rsidP="00866FA3">
      <w:pPr>
        <w:pStyle w:val="ListParagraph"/>
        <w:numPr>
          <w:ilvl w:val="0"/>
          <w:numId w:val="2"/>
        </w:numPr>
        <w:spacing w:line="360" w:lineRule="auto"/>
      </w:pPr>
      <w:r w:rsidRPr="00866FA3">
        <w:t xml:space="preserve">To observe the trends in temperature I calculated moving average (MA). </w:t>
      </w:r>
    </w:p>
    <w:p w14:paraId="58E56A10" w14:textId="1A1CD292" w:rsidR="000030DB" w:rsidRDefault="00D972E4" w:rsidP="00FB4231">
      <w:pPr>
        <w:pStyle w:val="ListParagraph"/>
        <w:numPr>
          <w:ilvl w:val="0"/>
          <w:numId w:val="2"/>
        </w:numPr>
        <w:spacing w:line="360" w:lineRule="auto"/>
      </w:pPr>
      <w:r>
        <w:t>I used built-in tool</w:t>
      </w:r>
      <w:r w:rsidR="007C7BFF">
        <w:t xml:space="preserve"> pack</w:t>
      </w:r>
      <w:r>
        <w:t xml:space="preserve"> that called ‘Data Analysis’ to calculate the moving average</w:t>
      </w:r>
    </w:p>
    <w:p w14:paraId="5EC6FCB6" w14:textId="0E488163" w:rsidR="00821F52" w:rsidRDefault="00821F52" w:rsidP="00821F52">
      <w:pPr>
        <w:spacing w:line="360" w:lineRule="auto"/>
      </w:pPr>
    </w:p>
    <w:p w14:paraId="0E98623F" w14:textId="06FDD5F8" w:rsidR="00821F52" w:rsidRDefault="00821F52" w:rsidP="00821F52">
      <w:pPr>
        <w:spacing w:line="360" w:lineRule="auto"/>
      </w:pPr>
    </w:p>
    <w:p w14:paraId="53063EB8" w14:textId="31A0F874" w:rsidR="00821F52" w:rsidRDefault="00821F52" w:rsidP="00821F52">
      <w:pPr>
        <w:spacing w:line="360" w:lineRule="auto"/>
      </w:pPr>
    </w:p>
    <w:p w14:paraId="62B4F8E5" w14:textId="53BD5071" w:rsidR="003D738C" w:rsidRDefault="003D738C" w:rsidP="001C62C8">
      <w:pPr>
        <w:rPr>
          <w:sz w:val="24"/>
        </w:rPr>
      </w:pPr>
    </w:p>
    <w:sectPr w:rsidR="003D738C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5E2B7" w14:textId="77777777" w:rsidR="008922FF" w:rsidRDefault="008922FF">
      <w:pPr>
        <w:spacing w:after="0" w:line="240" w:lineRule="auto"/>
      </w:pPr>
      <w:r>
        <w:separator/>
      </w:r>
    </w:p>
  </w:endnote>
  <w:endnote w:type="continuationSeparator" w:id="0">
    <w:p w14:paraId="13FDA98F" w14:textId="77777777" w:rsidR="008922FF" w:rsidRDefault="0089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18E1" w14:textId="77777777" w:rsidR="00172D10" w:rsidRDefault="00172D10">
    <w:pPr>
      <w:jc w:val="right"/>
    </w:pPr>
  </w:p>
  <w:p w14:paraId="1FF33F17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51C8168B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96F1A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FD2FA9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551824DE" w14:textId="77777777"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516D1" w14:textId="77777777" w:rsidR="008922FF" w:rsidRDefault="008922FF">
      <w:pPr>
        <w:spacing w:after="0" w:line="240" w:lineRule="auto"/>
      </w:pPr>
      <w:r>
        <w:separator/>
      </w:r>
    </w:p>
  </w:footnote>
  <w:footnote w:type="continuationSeparator" w:id="0">
    <w:p w14:paraId="5CCD31DD" w14:textId="77777777" w:rsidR="008922FF" w:rsidRDefault="0089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5EB84E" w14:textId="6899562C" w:rsidR="00172D10" w:rsidRDefault="0070510D">
        <w:pPr>
          <w:spacing w:after="0"/>
          <w:jc w:val="center"/>
          <w:rPr>
            <w:color w:val="E4E9EF" w:themeColor="background2"/>
          </w:rPr>
        </w:pPr>
        <w:r w:rsidRPr="0070510D">
          <w:rPr>
            <w:color w:val="3F1D5A" w:themeColor="accent1"/>
          </w:rPr>
          <w:t>Wrangl</w:t>
        </w:r>
        <w:r w:rsidR="00F1120A">
          <w:rPr>
            <w:color w:val="3F1D5A" w:themeColor="accent1"/>
          </w:rPr>
          <w:t>e</w:t>
        </w:r>
        <w:r w:rsidRPr="0070510D">
          <w:rPr>
            <w:color w:val="3F1D5A" w:themeColor="accent1"/>
          </w:rPr>
          <w:t xml:space="preserve"> Report</w:t>
        </w:r>
        <w:r>
          <w:rPr>
            <w:color w:val="3F1D5A" w:themeColor="accent1"/>
          </w:rPr>
          <w:t xml:space="preserve"> </w:t>
        </w:r>
        <w:r w:rsidRPr="0070510D">
          <w:rPr>
            <w:color w:val="3F1D5A" w:themeColor="accent1"/>
          </w:rPr>
          <w:t>– Yousef Majeed</w:t>
        </w:r>
      </w:p>
    </w:sdtContent>
  </w:sdt>
  <w:p w14:paraId="20D16267" w14:textId="77777777" w:rsidR="00172D10" w:rsidRPr="005D120C" w:rsidRDefault="001C62C8">
    <w:pPr>
      <w:jc w:val="center"/>
      <w:rPr>
        <w:color w:val="F3642C" w:themeColor="text2"/>
      </w:rPr>
    </w:pP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14A"/>
    <w:multiLevelType w:val="hybridMultilevel"/>
    <w:tmpl w:val="D5EE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429"/>
    <w:multiLevelType w:val="hybridMultilevel"/>
    <w:tmpl w:val="4AA0391E"/>
    <w:lvl w:ilvl="0" w:tplc="5F802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B47A1"/>
    <w:multiLevelType w:val="hybridMultilevel"/>
    <w:tmpl w:val="45F06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63949"/>
    <w:multiLevelType w:val="hybridMultilevel"/>
    <w:tmpl w:val="7854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1790"/>
    <w:multiLevelType w:val="hybridMultilevel"/>
    <w:tmpl w:val="5572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07028"/>
    <w:multiLevelType w:val="hybridMultilevel"/>
    <w:tmpl w:val="10DE6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0D4DDC"/>
    <w:multiLevelType w:val="hybridMultilevel"/>
    <w:tmpl w:val="523A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F044F"/>
    <w:multiLevelType w:val="hybridMultilevel"/>
    <w:tmpl w:val="18FA991C"/>
    <w:lvl w:ilvl="0" w:tplc="5F64E5A8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0E70E2"/>
    <w:multiLevelType w:val="hybridMultilevel"/>
    <w:tmpl w:val="9D60F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7492E"/>
    <w:multiLevelType w:val="hybridMultilevel"/>
    <w:tmpl w:val="58D0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A7AD5"/>
    <w:multiLevelType w:val="hybridMultilevel"/>
    <w:tmpl w:val="369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45B2A"/>
    <w:multiLevelType w:val="hybridMultilevel"/>
    <w:tmpl w:val="2114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43A12"/>
    <w:multiLevelType w:val="hybridMultilevel"/>
    <w:tmpl w:val="178EF7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2"/>
    <w:rsid w:val="000030DB"/>
    <w:rsid w:val="00085300"/>
    <w:rsid w:val="0009764A"/>
    <w:rsid w:val="000F6939"/>
    <w:rsid w:val="000F7CA4"/>
    <w:rsid w:val="00172D10"/>
    <w:rsid w:val="001A2155"/>
    <w:rsid w:val="001C62C8"/>
    <w:rsid w:val="0021150E"/>
    <w:rsid w:val="00260E5B"/>
    <w:rsid w:val="0027280B"/>
    <w:rsid w:val="002A2E02"/>
    <w:rsid w:val="00354188"/>
    <w:rsid w:val="00374C02"/>
    <w:rsid w:val="003D738C"/>
    <w:rsid w:val="00426F60"/>
    <w:rsid w:val="004458E1"/>
    <w:rsid w:val="004B22AB"/>
    <w:rsid w:val="004F53E9"/>
    <w:rsid w:val="005151E2"/>
    <w:rsid w:val="005B7B8E"/>
    <w:rsid w:val="005D120C"/>
    <w:rsid w:val="006326E2"/>
    <w:rsid w:val="0064283B"/>
    <w:rsid w:val="00644ADD"/>
    <w:rsid w:val="0070510D"/>
    <w:rsid w:val="00732598"/>
    <w:rsid w:val="00761C9E"/>
    <w:rsid w:val="007C7BFF"/>
    <w:rsid w:val="00821F52"/>
    <w:rsid w:val="00825BC2"/>
    <w:rsid w:val="00866FA3"/>
    <w:rsid w:val="0089109C"/>
    <w:rsid w:val="008922FF"/>
    <w:rsid w:val="008A25CD"/>
    <w:rsid w:val="008F467F"/>
    <w:rsid w:val="00901939"/>
    <w:rsid w:val="0096164A"/>
    <w:rsid w:val="00973D8D"/>
    <w:rsid w:val="009823B0"/>
    <w:rsid w:val="00A272E4"/>
    <w:rsid w:val="00A96850"/>
    <w:rsid w:val="00B76B9C"/>
    <w:rsid w:val="00B903A7"/>
    <w:rsid w:val="00BF5598"/>
    <w:rsid w:val="00C74CB7"/>
    <w:rsid w:val="00C920E5"/>
    <w:rsid w:val="00CD47EF"/>
    <w:rsid w:val="00D31AD0"/>
    <w:rsid w:val="00D972E4"/>
    <w:rsid w:val="00DE1587"/>
    <w:rsid w:val="00EF79A8"/>
    <w:rsid w:val="00F1120A"/>
    <w:rsid w:val="00F15F02"/>
    <w:rsid w:val="00FB4231"/>
    <w:rsid w:val="00FC5E46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A2806"/>
  <w15:docId w15:val="{1712312A-7F04-4877-AA3D-9BFCF516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C2"/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Title"/>
    <w:link w:val="Style1Char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Style1Char">
    <w:name w:val="Style1 Char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character" w:styleId="Hyperlink">
    <w:name w:val="Hyperlink"/>
    <w:basedOn w:val="DefaultParagraphFont"/>
    <w:uiPriority w:val="99"/>
    <w:unhideWhenUsed/>
    <w:rsid w:val="006326E2"/>
    <w:rPr>
      <w:color w:val="F3642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17h27t6h515a5.cloudfront.net/topher/2017/August/599fd2ad_imagepredictions/image-predictions.tsv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so0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495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 Weather Trends – Yousef Majeed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Report – Yousef Majeed</dc:title>
  <dc:creator>YOUSEF MAJEED</dc:creator>
  <cp:lastModifiedBy>YOUSEF KHALID JAMAL ALDYEN MAJEED</cp:lastModifiedBy>
  <cp:revision>20</cp:revision>
  <cp:lastPrinted>2019-03-09T21:38:00Z</cp:lastPrinted>
  <dcterms:created xsi:type="dcterms:W3CDTF">2019-03-09T08:31:00Z</dcterms:created>
  <dcterms:modified xsi:type="dcterms:W3CDTF">2019-05-09T14:11:00Z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